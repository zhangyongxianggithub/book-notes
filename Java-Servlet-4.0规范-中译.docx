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48A" w:rsidRPr="0067793F" w:rsidRDefault="0067793F">
      <w:pPr>
        <w:pStyle w:val="1"/>
        <w:rPr>
          <w:rFonts w:hint="eastAsia"/>
          <w:lang w:val="en-US"/>
        </w:rPr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</w:t>
      </w:r>
      <w:r>
        <w:rPr>
          <w:lang w:val="en-US"/>
        </w:rPr>
        <w:t xml:space="preserve">ervlet </w:t>
      </w:r>
      <w:r>
        <w:rPr>
          <w:rFonts w:hint="eastAsia"/>
          <w:lang w:val="en-US"/>
        </w:rPr>
        <w:t>规范</w:t>
      </w:r>
    </w:p>
    <w:p w:rsidR="005C148A" w:rsidRDefault="0067793F" w:rsidP="0067793F">
      <w:pPr>
        <w:pStyle w:val="2"/>
      </w:pPr>
      <w:r>
        <w:rPr>
          <w:rFonts w:hint="eastAsia"/>
        </w:rPr>
        <w:t>前言</w:t>
      </w:r>
    </w:p>
    <w:p w:rsidR="0067793F" w:rsidRPr="0067793F" w:rsidRDefault="0067793F" w:rsidP="0067793F">
      <w:pPr>
        <w:rPr>
          <w:lang w:val="en-US"/>
        </w:rPr>
      </w:pPr>
      <w:r>
        <w:rPr>
          <w:rFonts w:hint="eastAsia"/>
        </w:rPr>
        <w:t>这篇文档是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servlet</w:t>
      </w:r>
      <w:r>
        <w:t>4.0</w:t>
      </w:r>
      <w:r>
        <w:rPr>
          <w:rFonts w:hint="eastAsia"/>
        </w:rPr>
        <w:t>规范。</w:t>
      </w:r>
      <w:bookmarkStart w:id="0" w:name="_GoBack"/>
      <w:bookmarkEnd w:id="0"/>
    </w:p>
    <w:p w:rsidR="005C148A" w:rsidRDefault="005C148A" w:rsidP="0067793F">
      <w:pPr>
        <w:pStyle w:val="2"/>
        <w:rPr>
          <w:rFonts w:hint="eastAsia"/>
        </w:rPr>
      </w:pPr>
    </w:p>
    <w:sectPr w:rsidR="005C14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2AC" w:rsidRDefault="001752AC">
      <w:pPr>
        <w:spacing w:before="0" w:after="0" w:line="240" w:lineRule="auto"/>
      </w:pPr>
      <w:r>
        <w:separator/>
      </w:r>
    </w:p>
    <w:p w:rsidR="001752AC" w:rsidRDefault="001752AC"/>
  </w:endnote>
  <w:endnote w:type="continuationSeparator" w:id="0">
    <w:p w:rsidR="001752AC" w:rsidRDefault="001752AC">
      <w:pPr>
        <w:spacing w:before="0" w:after="0" w:line="240" w:lineRule="auto"/>
      </w:pPr>
      <w:r>
        <w:continuationSeparator/>
      </w:r>
    </w:p>
    <w:p w:rsidR="001752AC" w:rsidRDefault="001752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Arial Unicode MS"/>
    <w:panose1 w:val="020B0604020202020204"/>
    <w:charset w:val="86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8A" w:rsidRDefault="005C148A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48A" w:rsidRDefault="00455C08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8A" w:rsidRDefault="001752AC">
    <w:pPr>
      <w:pStyle w:val="af7"/>
    </w:pPr>
    <w:sdt>
      <w:sdtPr>
        <w:id w:val="7803617"/>
        <w:temporary/>
        <w:showingPlcHdr/>
        <w15:appearance w15:val="hidden"/>
      </w:sdtPr>
      <w:sdtEndPr/>
      <w:sdtContent>
        <w:r w:rsidR="00455C08">
          <w:t>地址</w:t>
        </w:r>
        <w:r w:rsidR="00455C08">
          <w:t xml:space="preserve"> | </w:t>
        </w:r>
        <w:r w:rsidR="00455C08">
          <w:t>省</w:t>
        </w:r>
        <w:r w:rsidR="00455C08">
          <w:t>/</w:t>
        </w:r>
        <w:r w:rsidR="00455C08">
          <w:t>自治区</w:t>
        </w:r>
        <w:r w:rsidR="00455C08">
          <w:t>/</w:t>
        </w:r>
        <w:r w:rsidR="00455C08">
          <w:t>直辖市，市</w:t>
        </w:r>
        <w:r w:rsidR="00455C08">
          <w:t>/</w:t>
        </w:r>
        <w:r w:rsidR="00455C08">
          <w:t>县，邮政编码</w:t>
        </w:r>
        <w:r w:rsidR="00455C08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2AC" w:rsidRDefault="001752AC">
      <w:pPr>
        <w:spacing w:before="0" w:after="0" w:line="240" w:lineRule="auto"/>
      </w:pPr>
      <w:r>
        <w:separator/>
      </w:r>
    </w:p>
    <w:p w:rsidR="001752AC" w:rsidRDefault="001752AC"/>
  </w:footnote>
  <w:footnote w:type="continuationSeparator" w:id="0">
    <w:p w:rsidR="001752AC" w:rsidRDefault="001752AC">
      <w:pPr>
        <w:spacing w:before="0" w:after="0" w:line="240" w:lineRule="auto"/>
      </w:pPr>
      <w:r>
        <w:continuationSeparator/>
      </w:r>
    </w:p>
    <w:p w:rsidR="001752AC" w:rsidRDefault="001752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8A" w:rsidRDefault="005C148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8A" w:rsidRDefault="005C148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8A" w:rsidRDefault="005C148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3F"/>
    <w:rsid w:val="001752AC"/>
    <w:rsid w:val="00455C08"/>
    <w:rsid w:val="005C148A"/>
    <w:rsid w:val="0067793F"/>
    <w:rsid w:val="0070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2B7444"/>
  <w15:chartTrackingRefBased/>
  <w15:docId w15:val="{E72F3534-0927-0F4C-B5ED-1F412962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a6">
    <w:name w:val="标题 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 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 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F98723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F98723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8">
    <w:name w:val="页脚 字符"/>
    <w:basedOn w:val="a2"/>
    <w:link w:val="af7"/>
    <w:uiPriority w:val="99"/>
    <w:rPr>
      <w:color w:val="FFFFFF" w:themeColor="background1"/>
      <w:shd w:val="clear" w:color="auto" w:fill="0072C6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a">
    <w:name w:val="引用 字符"/>
    <w:basedOn w:val="a2"/>
    <w:link w:val="af9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明显引用 字符"/>
    <w:basedOn w:val="a2"/>
    <w:link w:val="ab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angyongxiang/Library/Containers/com.microsoft.Word/Data/Library/Application%20Support/Microsoft/Office/16.0/DTS/zh-CN%7b272AE6B5-765E-5F46-9E36-5C8549416B58%7d/%7b88134E90-438F-C642-9D7D-FDDC834916C5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商业论文.dotx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张 永祥</cp:lastModifiedBy>
  <cp:revision>2</cp:revision>
  <dcterms:created xsi:type="dcterms:W3CDTF">2019-02-13T02:11:00Z</dcterms:created>
  <dcterms:modified xsi:type="dcterms:W3CDTF">2019-02-13T04:33:00Z</dcterms:modified>
</cp:coreProperties>
</file>